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F5B" w:rsidRDefault="00334F5B" w:rsidP="00334F5B">
      <w:pPr>
        <w:jc w:val="right"/>
      </w:pPr>
      <w:r>
        <w:t>Collin McElroy</w:t>
      </w:r>
    </w:p>
    <w:p w:rsidR="00334F5B" w:rsidRDefault="00334F5B" w:rsidP="00334F5B">
      <w:pPr>
        <w:jc w:val="right"/>
      </w:pPr>
      <w:r>
        <w:t>4/7/16</w:t>
      </w:r>
    </w:p>
    <w:p w:rsidR="00334F5B" w:rsidRDefault="00334F5B"/>
    <w:p w:rsidR="00334F5B" w:rsidRDefault="00334F5B">
      <w:r w:rsidRPr="00334F5B">
        <w:rPr>
          <w:noProof/>
        </w:rPr>
        <w:drawing>
          <wp:inline distT="0" distB="0" distL="0" distR="0">
            <wp:extent cx="5942965" cy="7234328"/>
            <wp:effectExtent l="0" t="0" r="635" b="5080"/>
            <wp:docPr id="1" name="Picture 1" descr="C:\Users\lib-sciencelap\Downloads\KIC Image 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-sciencelap\Downloads\KIC Image 00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36" cy="723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F5B" w:rsidRDefault="00334F5B">
      <w:r w:rsidRPr="00334F5B">
        <w:rPr>
          <w:noProof/>
        </w:rPr>
        <w:lastRenderedPageBreak/>
        <w:drawing>
          <wp:inline distT="0" distB="0" distL="0" distR="0">
            <wp:extent cx="5943600" cy="7867914"/>
            <wp:effectExtent l="0" t="0" r="0" b="0"/>
            <wp:docPr id="2" name="Picture 2" descr="C:\Users\lib-sciencelap\Downloads\KIC Image 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b-sciencelap\Downloads\KIC Image 00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F5B" w:rsidRDefault="00334F5B"/>
    <w:p w:rsidR="00334F5B" w:rsidRDefault="00334F5B">
      <w:bookmarkStart w:id="0" w:name="_GoBack"/>
      <w:bookmarkEnd w:id="0"/>
    </w:p>
    <w:sectPr w:rsidR="0033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5B"/>
    <w:rsid w:val="0033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6BDF4-F397-488A-8EEF-17CF7658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b-sciencelap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9248D509-17B4-429C-A4EE-5DD76792FB20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</TotalTime>
  <Pages>3</Pages>
  <Words>4</Words>
  <Characters>25</Characters>
  <Application>Microsoft Office Word</Application>
  <DocSecurity>0</DocSecurity>
  <Lines>1</Lines>
  <Paragraphs>1</Paragraphs>
  <ScaleCrop>false</ScaleCrop>
  <Company>University of Oregon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lib-sciencelap</dc:creator>
  <cp:keywords/>
  <dc:description/>
  <cp:lastModifiedBy>lib-sciencelap</cp:lastModifiedBy>
  <cp:revision>1</cp:revision>
  <dcterms:created xsi:type="dcterms:W3CDTF">2016-04-07T18:48:00Z</dcterms:created>
  <dcterms:modified xsi:type="dcterms:W3CDTF">2016-04-07T18:50:00Z</dcterms:modified>
</cp:coreProperties>
</file>